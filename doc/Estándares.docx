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2AC" w:rsidRPr="005E07D6" w:rsidRDefault="005E07D6">
      <w:pPr>
        <w:pStyle w:val="Puesto"/>
        <w:rPr>
          <w:rFonts w:ascii="Calibri" w:hAnsi="Calibri" w:cs="Calibri"/>
          <w:noProof/>
          <w:sz w:val="96"/>
          <w:szCs w:val="96"/>
          <w:lang w:val="es-ES"/>
        </w:rPr>
      </w:pPr>
      <w:r w:rsidRPr="005E07D6">
        <w:rPr>
          <w:rFonts w:ascii="Calibri" w:hAnsi="Calibri" w:cs="Calibri"/>
          <w:noProof/>
          <w:color w:val="90C226"/>
          <w:sz w:val="96"/>
          <w:szCs w:val="96"/>
          <w:lang w:val="es-ES"/>
        </w:rPr>
        <w:t>Estándares</w:t>
      </w:r>
    </w:p>
    <w:p w:rsidR="005E07D6" w:rsidRPr="005E07D6" w:rsidRDefault="005E07D6" w:rsidP="005E07D6">
      <w:pPr>
        <w:pStyle w:val="Ttulo1"/>
        <w:rPr>
          <w:rFonts w:ascii="Calibri" w:hAnsi="Calibri" w:cs="Calibri"/>
          <w:noProof/>
          <w:sz w:val="56"/>
          <w:szCs w:val="56"/>
          <w:lang w:val="es-ES"/>
        </w:rPr>
      </w:pPr>
      <w:r w:rsidRPr="005E07D6">
        <w:rPr>
          <w:rFonts w:ascii="Calibri" w:hAnsi="Calibri" w:cs="Calibri"/>
          <w:noProof/>
          <w:color w:val="90C226"/>
          <w:sz w:val="56"/>
          <w:szCs w:val="56"/>
          <w:lang w:val="es-ES"/>
        </w:rPr>
        <w:t>Diseño</w:t>
      </w:r>
    </w:p>
    <w:p w:rsidR="005E07D6" w:rsidRDefault="00013FAC" w:rsidP="0064499A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 xml:space="preserve">El diseño de la aplicación va a ser el diseño </w:t>
      </w:r>
      <w:r w:rsidR="00874C7E">
        <w:rPr>
          <w:rFonts w:ascii="Calibri" w:hAnsi="Calibri" w:cs="Calibri"/>
          <w:noProof/>
          <w:sz w:val="24"/>
          <w:szCs w:val="24"/>
          <w:lang w:val="es-ES"/>
        </w:rPr>
        <w:t>por</w:t>
      </w:r>
      <w:r>
        <w:rPr>
          <w:rFonts w:ascii="Calibri" w:hAnsi="Calibri" w:cs="Calibri"/>
          <w:noProof/>
          <w:sz w:val="24"/>
          <w:szCs w:val="24"/>
          <w:lang w:val="es-ES"/>
        </w:rPr>
        <w:t xml:space="preserve"> defecto de los JForm de Netbeans.</w:t>
      </w:r>
    </w:p>
    <w:p w:rsidR="00013FAC" w:rsidRPr="005E07D6" w:rsidRDefault="00013FAC" w:rsidP="0064499A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El tamaño de las pantallas se amoldará al contenido de estas.</w:t>
      </w:r>
    </w:p>
    <w:p w:rsidR="005E07D6" w:rsidRPr="005E07D6" w:rsidRDefault="005E07D6" w:rsidP="005E07D6">
      <w:pPr>
        <w:pStyle w:val="Ttulo1"/>
        <w:rPr>
          <w:rFonts w:ascii="Calibri" w:hAnsi="Calibri" w:cs="Calibri"/>
          <w:noProof/>
          <w:sz w:val="56"/>
          <w:szCs w:val="56"/>
          <w:lang w:val="es-ES"/>
        </w:rPr>
      </w:pPr>
      <w:r w:rsidRPr="005E07D6">
        <w:rPr>
          <w:rFonts w:ascii="Calibri" w:hAnsi="Calibri" w:cs="Calibri"/>
          <w:noProof/>
          <w:color w:val="90C226"/>
          <w:sz w:val="56"/>
          <w:szCs w:val="56"/>
          <w:lang w:val="es-ES"/>
        </w:rPr>
        <w:t>Documentación</w:t>
      </w:r>
    </w:p>
    <w:p w:rsidR="005E07D6" w:rsidRDefault="005E07D6" w:rsidP="005E07D6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Tipo de letra: Calibri o Helvetica</w:t>
      </w:r>
    </w:p>
    <w:p w:rsidR="005E07D6" w:rsidRDefault="005E07D6" w:rsidP="005E07D6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La estructura de los documentos será libre siempre basándose en ideas básicas y de sentido común, como separar el texto en párrafos de tamaños parecidos, no sobrecargar con textos densos, y facilidad para el lector</w:t>
      </w:r>
      <w:r w:rsidR="0096069E">
        <w:rPr>
          <w:rFonts w:ascii="Calibri" w:hAnsi="Calibri" w:cs="Calibri"/>
          <w:noProof/>
          <w:sz w:val="24"/>
          <w:szCs w:val="24"/>
          <w:lang w:val="es-ES"/>
        </w:rPr>
        <w:t>.</w:t>
      </w:r>
    </w:p>
    <w:p w:rsidR="0096069E" w:rsidRDefault="0096069E" w:rsidP="005E07D6">
      <w:pPr>
        <w:rPr>
          <w:rFonts w:ascii="Calibri" w:hAnsi="Calibri" w:cs="Calibri"/>
          <w:noProof/>
          <w:sz w:val="24"/>
          <w:szCs w:val="24"/>
          <w:lang w:val="es-ES"/>
        </w:rPr>
      </w:pPr>
    </w:p>
    <w:p w:rsidR="0096069E" w:rsidRDefault="0096069E" w:rsidP="005E07D6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La documentación que se vaya a presentar a personas externas al proyecto deberá tener portada, índice y logo de la empresa así como una marca de agua que nos identifique.</w:t>
      </w:r>
    </w:p>
    <w:p w:rsidR="005E07D6" w:rsidRDefault="005E07D6" w:rsidP="005E07D6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 xml:space="preserve">Pasos a seguir: </w:t>
      </w:r>
    </w:p>
    <w:p w:rsidR="005E07D6" w:rsidRDefault="005E07D6" w:rsidP="005E07D6">
      <w:pPr>
        <w:pStyle w:val="Prrafodelista"/>
        <w:numPr>
          <w:ilvl w:val="0"/>
          <w:numId w:val="2"/>
        </w:num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Crear borrador</w:t>
      </w:r>
    </w:p>
    <w:p w:rsidR="005E07D6" w:rsidRDefault="005E07D6" w:rsidP="005E07D6">
      <w:pPr>
        <w:pStyle w:val="Prrafodelista"/>
        <w:numPr>
          <w:ilvl w:val="0"/>
          <w:numId w:val="2"/>
        </w:num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Revisión del borrador</w:t>
      </w:r>
    </w:p>
    <w:p w:rsidR="005E07D6" w:rsidRDefault="005E07D6" w:rsidP="005E07D6">
      <w:pPr>
        <w:pStyle w:val="Prrafodelista"/>
        <w:numPr>
          <w:ilvl w:val="0"/>
          <w:numId w:val="2"/>
        </w:num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Apuntar posibles cambios</w:t>
      </w:r>
    </w:p>
    <w:p w:rsidR="005E07D6" w:rsidRDefault="005E07D6" w:rsidP="005E07D6">
      <w:pPr>
        <w:pStyle w:val="Prrafodelista"/>
        <w:numPr>
          <w:ilvl w:val="0"/>
          <w:numId w:val="2"/>
        </w:num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Hablarlo con el  encargado</w:t>
      </w:r>
    </w:p>
    <w:p w:rsidR="005E07D6" w:rsidRDefault="005E07D6" w:rsidP="005E07D6">
      <w:pPr>
        <w:pStyle w:val="Prrafodelista"/>
        <w:numPr>
          <w:ilvl w:val="0"/>
          <w:numId w:val="2"/>
        </w:num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Editar el borrador si hace falta</w:t>
      </w:r>
    </w:p>
    <w:p w:rsidR="00A84BBC" w:rsidRPr="00A84BBC" w:rsidRDefault="005E07D6" w:rsidP="00A84BBC">
      <w:pPr>
        <w:pStyle w:val="Prrafodelista"/>
        <w:numPr>
          <w:ilvl w:val="0"/>
          <w:numId w:val="2"/>
        </w:num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Iterar del 1-5 hasta estar</w:t>
      </w:r>
      <w:r w:rsidR="00A84BBC">
        <w:rPr>
          <w:rFonts w:ascii="Calibri" w:hAnsi="Calibri" w:cs="Calibri"/>
          <w:noProof/>
          <w:sz w:val="24"/>
          <w:szCs w:val="24"/>
          <w:lang w:val="es-ES"/>
        </w:rPr>
        <w:t xml:space="preserve"> seguros de la corrección</w:t>
      </w:r>
    </w:p>
    <w:p w:rsidR="0096069E" w:rsidRDefault="005E07D6" w:rsidP="001C75A7">
      <w:pPr>
        <w:pStyle w:val="Prrafodelista"/>
        <w:numPr>
          <w:ilvl w:val="0"/>
          <w:numId w:val="2"/>
        </w:num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Otra persona se encargará de validar</w:t>
      </w:r>
      <w:r w:rsidR="0096069E">
        <w:rPr>
          <w:rFonts w:ascii="Calibri" w:hAnsi="Calibri" w:cs="Calibri"/>
          <w:noProof/>
          <w:sz w:val="24"/>
          <w:szCs w:val="24"/>
          <w:lang w:val="es-ES"/>
        </w:rPr>
        <w:t xml:space="preserve"> que todo esté correcto</w:t>
      </w:r>
    </w:p>
    <w:p w:rsidR="00A84BBC" w:rsidRDefault="005637E4" w:rsidP="00A84BBC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Un ejemplo es este mismo documento.</w:t>
      </w:r>
      <w:bookmarkStart w:id="0" w:name="_GoBack"/>
      <w:bookmarkEnd w:id="0"/>
    </w:p>
    <w:p w:rsidR="00A84BBC" w:rsidRDefault="00A84BBC" w:rsidP="00A84BBC">
      <w:pPr>
        <w:rPr>
          <w:rFonts w:ascii="Calibri" w:hAnsi="Calibri" w:cs="Calibri"/>
          <w:noProof/>
          <w:sz w:val="24"/>
          <w:szCs w:val="24"/>
          <w:lang w:val="es-ES"/>
        </w:rPr>
      </w:pPr>
    </w:p>
    <w:p w:rsidR="00A84BBC" w:rsidRDefault="00A84BBC" w:rsidP="00A84BBC">
      <w:pPr>
        <w:rPr>
          <w:rFonts w:ascii="Calibri" w:hAnsi="Calibri" w:cs="Calibri"/>
          <w:noProof/>
          <w:sz w:val="24"/>
          <w:szCs w:val="24"/>
          <w:lang w:val="es-ES"/>
        </w:rPr>
      </w:pPr>
    </w:p>
    <w:p w:rsidR="00A84BBC" w:rsidRDefault="00A84BBC" w:rsidP="00A84BBC">
      <w:pPr>
        <w:rPr>
          <w:rFonts w:ascii="Calibri" w:hAnsi="Calibri" w:cs="Calibri"/>
          <w:noProof/>
          <w:sz w:val="24"/>
          <w:szCs w:val="24"/>
          <w:lang w:val="es-ES"/>
        </w:rPr>
      </w:pPr>
    </w:p>
    <w:p w:rsidR="00A84BBC" w:rsidRPr="00A84BBC" w:rsidRDefault="00A84BBC" w:rsidP="00A84BBC">
      <w:pPr>
        <w:rPr>
          <w:rFonts w:ascii="Calibri" w:hAnsi="Calibri" w:cs="Calibri"/>
          <w:noProof/>
          <w:sz w:val="24"/>
          <w:szCs w:val="24"/>
          <w:lang w:val="es-ES"/>
        </w:rPr>
      </w:pPr>
    </w:p>
    <w:p w:rsidR="005E07D6" w:rsidRPr="00A84BBC" w:rsidRDefault="001902F1" w:rsidP="005E07D6">
      <w:pPr>
        <w:pStyle w:val="Ttulo1"/>
        <w:rPr>
          <w:rFonts w:ascii="Calibri" w:hAnsi="Calibri" w:cs="Calibri"/>
          <w:noProof/>
          <w:color w:val="90C226"/>
          <w:sz w:val="56"/>
          <w:szCs w:val="56"/>
          <w:lang w:val="es-ES"/>
        </w:rPr>
      </w:pPr>
      <w:r w:rsidRPr="001902F1">
        <w:rPr>
          <w:rFonts w:ascii="Calibri" w:hAnsi="Calibri" w:cs="Calibri"/>
          <w:noProof/>
          <w:color w:val="90C226"/>
          <w:sz w:val="56"/>
          <w:szCs w:val="56"/>
          <w:lang w:val="es-ES"/>
        </w:rPr>
        <w:lastRenderedPageBreak/>
        <w:t>Codificación</w:t>
      </w:r>
    </w:p>
    <w:p w:rsidR="0096069E" w:rsidRDefault="0096069E" w:rsidP="005E07D6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Tal como que nunca se subirá codigo que no compile al repositorio, no se deberá subir código mal comentado.</w:t>
      </w:r>
    </w:p>
    <w:p w:rsidR="0096069E" w:rsidRDefault="0096069E" w:rsidP="005E07D6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No sobrecargar el código con comentarios, siempre es mejor que los nombres de las variables y funciones sean claros a muchos comentarios.</w:t>
      </w:r>
    </w:p>
    <w:p w:rsidR="00A84BBC" w:rsidRPr="00A84BBC" w:rsidRDefault="00A84BBC" w:rsidP="00A84BBC">
      <w:pPr>
        <w:rPr>
          <w:rFonts w:ascii="Calibri" w:hAnsi="Calibri" w:cs="Calibri"/>
          <w:noProof/>
          <w:sz w:val="24"/>
          <w:szCs w:val="24"/>
          <w:u w:val="single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El código y los comentarios debe seguir la guía de estilos de java</w:t>
      </w:r>
      <w:r>
        <w:rPr>
          <w:rFonts w:ascii="Calibri" w:hAnsi="Calibri" w:cs="Calibri"/>
          <w:noProof/>
          <w:sz w:val="24"/>
          <w:szCs w:val="24"/>
          <w:lang w:val="es-ES"/>
        </w:rPr>
        <w:t xml:space="preserve"> especificada en el archivo Guia estilo codificación.pdf</w:t>
      </w:r>
    </w:p>
    <w:p w:rsidR="005E07D6" w:rsidRPr="005E07D6" w:rsidRDefault="005E07D6" w:rsidP="005E07D6">
      <w:pPr>
        <w:pStyle w:val="Ttulo1"/>
        <w:rPr>
          <w:rFonts w:ascii="Calibri" w:hAnsi="Calibri" w:cs="Calibri"/>
          <w:noProof/>
          <w:sz w:val="56"/>
          <w:szCs w:val="56"/>
          <w:lang w:val="es-ES"/>
        </w:rPr>
      </w:pPr>
      <w:r w:rsidRPr="005E07D6">
        <w:rPr>
          <w:rFonts w:ascii="Calibri" w:hAnsi="Calibri" w:cs="Calibri"/>
          <w:noProof/>
          <w:color w:val="90C226"/>
          <w:sz w:val="56"/>
          <w:szCs w:val="56"/>
          <w:lang w:val="es-ES"/>
        </w:rPr>
        <w:t>Test</w:t>
      </w:r>
    </w:p>
    <w:p w:rsidR="005E07D6" w:rsidRDefault="001C75A7" w:rsidP="0064499A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Las pruebas de la aplicación deberán seguir los siguientes pasos:</w:t>
      </w:r>
    </w:p>
    <w:p w:rsidR="001C75A7" w:rsidRDefault="001C75A7" w:rsidP="001C75A7">
      <w:pPr>
        <w:pStyle w:val="Prrafodelista"/>
        <w:numPr>
          <w:ilvl w:val="0"/>
          <w:numId w:val="3"/>
        </w:num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Cada desarrollador</w:t>
      </w:r>
      <w:r w:rsidR="00874C7E">
        <w:rPr>
          <w:rFonts w:ascii="Calibri" w:hAnsi="Calibri" w:cs="Calibri"/>
          <w:noProof/>
          <w:sz w:val="24"/>
          <w:szCs w:val="24"/>
          <w:lang w:val="es-ES"/>
        </w:rPr>
        <w:t xml:space="preserve"> </w:t>
      </w:r>
      <w:r>
        <w:rPr>
          <w:rFonts w:ascii="Calibri" w:hAnsi="Calibri" w:cs="Calibri"/>
          <w:noProof/>
          <w:sz w:val="24"/>
          <w:szCs w:val="24"/>
          <w:lang w:val="es-ES"/>
        </w:rPr>
        <w:t>deberá realizar sus propias pruebas a medida que desarrolla su parte, teniendo el mínimo de posibles fallos posibles al unirla al resto de la aplicación.</w:t>
      </w:r>
    </w:p>
    <w:p w:rsidR="001C75A7" w:rsidRPr="001C75A7" w:rsidRDefault="001C75A7" w:rsidP="001C75A7">
      <w:pPr>
        <w:pStyle w:val="Prrafodelista"/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Tipo de pruebas, caja negra y blanca.</w:t>
      </w:r>
    </w:p>
    <w:p w:rsidR="001C75A7" w:rsidRDefault="001C75A7" w:rsidP="001C75A7">
      <w:pPr>
        <w:pStyle w:val="Prrafodelista"/>
        <w:numPr>
          <w:ilvl w:val="0"/>
          <w:numId w:val="3"/>
        </w:num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Una vez la aplicación se junte en una sola, se realizarán una primera parte de las pruebas sin llegar a ser intensivas, pruebas de caja negra.</w:t>
      </w:r>
    </w:p>
    <w:p w:rsidR="001C75A7" w:rsidRPr="001C75A7" w:rsidRDefault="001C75A7" w:rsidP="001C75A7">
      <w:pPr>
        <w:pStyle w:val="Prrafodelista"/>
        <w:numPr>
          <w:ilvl w:val="0"/>
          <w:numId w:val="3"/>
        </w:num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Cuando se desarrolle toda la funcionalidad de la aplicación, dos personas serán las que se encarguen de las pruebas. Serán intensivas, primero una persona, y cuando est acrea que etá todo perfecto, una segunda persona volverá a hacer la misma iteración.</w:t>
      </w:r>
    </w:p>
    <w:p w:rsidR="005E07D6" w:rsidRPr="005E07D6" w:rsidRDefault="005E07D6" w:rsidP="005E07D6">
      <w:pPr>
        <w:pStyle w:val="Ttulo1"/>
        <w:rPr>
          <w:rFonts w:ascii="Calibri" w:hAnsi="Calibri" w:cs="Calibri"/>
          <w:noProof/>
          <w:sz w:val="56"/>
          <w:szCs w:val="56"/>
          <w:lang w:val="es-ES"/>
        </w:rPr>
      </w:pPr>
      <w:r w:rsidRPr="005E07D6">
        <w:rPr>
          <w:rFonts w:ascii="Calibri" w:hAnsi="Calibri" w:cs="Calibri"/>
          <w:noProof/>
          <w:color w:val="90C226"/>
          <w:sz w:val="56"/>
          <w:szCs w:val="56"/>
          <w:lang w:val="es-ES"/>
        </w:rPr>
        <w:t>Copia de seguridad</w:t>
      </w:r>
    </w:p>
    <w:p w:rsidR="001C75A7" w:rsidRDefault="001C75A7" w:rsidP="005E07D6">
      <w:pPr>
        <w:rPr>
          <w:rFonts w:ascii="Calibri" w:hAnsi="Calibri" w:cs="Calibri"/>
          <w:noProof/>
          <w:sz w:val="24"/>
          <w:szCs w:val="24"/>
          <w:lang w:val="es-ES"/>
        </w:rPr>
      </w:pPr>
      <w:r w:rsidRPr="001C75A7">
        <w:rPr>
          <w:rFonts w:ascii="Calibri" w:hAnsi="Calibri" w:cs="Calibri"/>
          <w:noProof/>
          <w:sz w:val="24"/>
          <w:szCs w:val="24"/>
          <w:lang w:val="es-ES"/>
        </w:rPr>
        <w:t>Para el repositorio se está utilizando dropbox para el uso de borradores o repositorio auxiliar y Git (Github) como repositorio con control de versiones, gestioando por el gestor de configuraciones, así el proyecto se mantiene seguro a posibles perdidas de codigo o documentos.</w:t>
      </w:r>
    </w:p>
    <w:p w:rsidR="00ED487C" w:rsidRDefault="00ED487C" w:rsidP="005E07D6">
      <w:pPr>
        <w:rPr>
          <w:rFonts w:ascii="Calibri" w:hAnsi="Calibri" w:cs="Calibri"/>
          <w:noProof/>
          <w:sz w:val="24"/>
          <w:szCs w:val="24"/>
          <w:lang w:val="es-ES"/>
        </w:rPr>
      </w:pPr>
    </w:p>
    <w:p w:rsidR="00ED487C" w:rsidRDefault="00ED487C" w:rsidP="005E07D6">
      <w:pPr>
        <w:rPr>
          <w:rFonts w:ascii="Calibri" w:hAnsi="Calibri" w:cs="Calibri"/>
          <w:noProof/>
          <w:sz w:val="24"/>
          <w:szCs w:val="24"/>
          <w:lang w:val="es-ES"/>
        </w:rPr>
      </w:pPr>
    </w:p>
    <w:p w:rsidR="00ED487C" w:rsidRDefault="00ED487C" w:rsidP="005E07D6">
      <w:pPr>
        <w:rPr>
          <w:rFonts w:ascii="Calibri" w:hAnsi="Calibri" w:cs="Calibri"/>
          <w:noProof/>
          <w:sz w:val="24"/>
          <w:szCs w:val="24"/>
          <w:lang w:val="es-ES"/>
        </w:rPr>
      </w:pPr>
    </w:p>
    <w:p w:rsidR="00ED487C" w:rsidRDefault="00ED487C" w:rsidP="005E07D6">
      <w:pPr>
        <w:rPr>
          <w:rFonts w:ascii="Calibri" w:hAnsi="Calibri" w:cs="Calibri"/>
          <w:noProof/>
          <w:sz w:val="24"/>
          <w:szCs w:val="24"/>
          <w:lang w:val="es-ES"/>
        </w:rPr>
      </w:pPr>
    </w:p>
    <w:p w:rsidR="00ED487C" w:rsidRPr="001C75A7" w:rsidRDefault="00ED487C" w:rsidP="005E07D6">
      <w:pPr>
        <w:rPr>
          <w:rFonts w:ascii="Calibri" w:hAnsi="Calibri" w:cs="Calibri"/>
          <w:noProof/>
          <w:sz w:val="24"/>
          <w:szCs w:val="24"/>
          <w:lang w:val="es-ES"/>
        </w:rPr>
      </w:pPr>
    </w:p>
    <w:p w:rsidR="002522AC" w:rsidRDefault="005E07D6" w:rsidP="005E07D6">
      <w:pPr>
        <w:pStyle w:val="Puesto"/>
        <w:rPr>
          <w:rFonts w:ascii="Calibri" w:hAnsi="Calibri" w:cs="Calibri"/>
          <w:noProof/>
          <w:color w:val="90C226"/>
          <w:sz w:val="96"/>
          <w:szCs w:val="96"/>
          <w:lang w:val="es-ES"/>
        </w:rPr>
      </w:pPr>
      <w:r w:rsidRPr="005E07D6">
        <w:rPr>
          <w:rFonts w:ascii="Calibri" w:hAnsi="Calibri" w:cs="Calibri"/>
          <w:noProof/>
          <w:color w:val="90C226"/>
          <w:sz w:val="96"/>
          <w:szCs w:val="96"/>
          <w:lang w:val="es-ES"/>
        </w:rPr>
        <w:lastRenderedPageBreak/>
        <w:t>Check de Estándares</w:t>
      </w:r>
    </w:p>
    <w:p w:rsidR="001C75A7" w:rsidRPr="005E07D6" w:rsidRDefault="001C75A7" w:rsidP="001C75A7">
      <w:pPr>
        <w:pStyle w:val="Ttulo1"/>
        <w:rPr>
          <w:rFonts w:ascii="Calibri" w:hAnsi="Calibri" w:cs="Calibri"/>
          <w:noProof/>
          <w:sz w:val="56"/>
          <w:szCs w:val="56"/>
          <w:lang w:val="es-ES"/>
        </w:rPr>
      </w:pPr>
      <w:r>
        <w:rPr>
          <w:rFonts w:ascii="Calibri" w:hAnsi="Calibri" w:cs="Calibri"/>
          <w:noProof/>
          <w:color w:val="90C226"/>
          <w:sz w:val="56"/>
          <w:szCs w:val="56"/>
          <w:lang w:val="es-ES"/>
        </w:rPr>
        <w:t>Fechas</w:t>
      </w:r>
    </w:p>
    <w:p w:rsidR="001C75A7" w:rsidRPr="005E07D6" w:rsidRDefault="00387171" w:rsidP="001C75A7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El  17 de mayo se realizará una pequeña auditoría interna para revisar que se cumplen cada uno de los estándares establecidos</w:t>
      </w:r>
    </w:p>
    <w:p w:rsidR="001C75A7" w:rsidRPr="005E07D6" w:rsidRDefault="001C75A7" w:rsidP="001C75A7">
      <w:pPr>
        <w:pStyle w:val="Ttulo1"/>
        <w:rPr>
          <w:rFonts w:ascii="Calibri" w:hAnsi="Calibri" w:cs="Calibri"/>
          <w:noProof/>
          <w:sz w:val="56"/>
          <w:szCs w:val="56"/>
          <w:lang w:val="es-ES"/>
        </w:rPr>
      </w:pPr>
      <w:r>
        <w:rPr>
          <w:rFonts w:ascii="Calibri" w:hAnsi="Calibri" w:cs="Calibri"/>
          <w:noProof/>
          <w:color w:val="90C226"/>
          <w:sz w:val="56"/>
          <w:szCs w:val="56"/>
          <w:lang w:val="es-ES"/>
        </w:rPr>
        <w:t>Auditoría</w:t>
      </w:r>
    </w:p>
    <w:p w:rsidR="001C75A7" w:rsidRDefault="001C75A7" w:rsidP="001C75A7">
      <w:pPr>
        <w:rPr>
          <w:rFonts w:ascii="Calibri" w:hAnsi="Calibri" w:cs="Calibri"/>
          <w:noProof/>
          <w:sz w:val="24"/>
          <w:szCs w:val="24"/>
          <w:lang w:val="es-ES"/>
        </w:rPr>
      </w:pPr>
      <w:r w:rsidRPr="001C75A7">
        <w:rPr>
          <w:rFonts w:ascii="Calibri" w:hAnsi="Calibri" w:cs="Calibri"/>
          <w:noProof/>
          <w:sz w:val="24"/>
          <w:szCs w:val="24"/>
          <w:lang w:val="es-ES"/>
        </w:rPr>
        <w:t>Aun no se ha realizado</w:t>
      </w:r>
      <w:r w:rsidR="00387171">
        <w:rPr>
          <w:rFonts w:ascii="Calibri" w:hAnsi="Calibri" w:cs="Calibri"/>
          <w:noProof/>
          <w:sz w:val="24"/>
          <w:szCs w:val="24"/>
          <w:lang w:val="es-ES"/>
        </w:rPr>
        <w:t>, no se tiene ningún informe.</w:t>
      </w:r>
    </w:p>
    <w:p w:rsidR="00387171" w:rsidRDefault="00387171" w:rsidP="001C75A7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Se estima que serán 20 minutos en total.</w:t>
      </w:r>
    </w:p>
    <w:p w:rsidR="00387171" w:rsidRDefault="00387171" w:rsidP="001C75A7">
      <w:pPr>
        <w:rPr>
          <w:rFonts w:ascii="Calibri" w:hAnsi="Calibri" w:cs="Calibri"/>
          <w:noProof/>
          <w:sz w:val="24"/>
          <w:szCs w:val="24"/>
          <w:lang w:val="es-ES"/>
        </w:rPr>
      </w:pPr>
      <w:r>
        <w:rPr>
          <w:rFonts w:ascii="Calibri" w:hAnsi="Calibri" w:cs="Calibri"/>
          <w:noProof/>
          <w:sz w:val="24"/>
          <w:szCs w:val="24"/>
          <w:lang w:val="es-ES"/>
        </w:rPr>
        <w:t>Si existen irregularidades, se rehará una auditoría solo para los estándares fallados el día 24 de mayo.</w:t>
      </w:r>
    </w:p>
    <w:p w:rsidR="005637E4" w:rsidRPr="005E07D6" w:rsidRDefault="005637E4" w:rsidP="005637E4">
      <w:pPr>
        <w:pStyle w:val="Ttulo1"/>
        <w:rPr>
          <w:rFonts w:ascii="Calibri" w:hAnsi="Calibri" w:cs="Calibri"/>
          <w:noProof/>
          <w:sz w:val="56"/>
          <w:szCs w:val="56"/>
          <w:lang w:val="es-ES"/>
        </w:rPr>
      </w:pPr>
      <w:r>
        <w:rPr>
          <w:rFonts w:ascii="Calibri" w:hAnsi="Calibri" w:cs="Calibri"/>
          <w:noProof/>
          <w:color w:val="90C226"/>
          <w:sz w:val="56"/>
          <w:szCs w:val="56"/>
          <w:lang w:val="es-ES"/>
        </w:rPr>
        <w:t>Conclusiones</w:t>
      </w:r>
    </w:p>
    <w:p w:rsidR="005637E4" w:rsidRPr="001C75A7" w:rsidRDefault="005637E4" w:rsidP="005637E4">
      <w:pPr>
        <w:rPr>
          <w:rFonts w:ascii="Calibri" w:hAnsi="Calibri" w:cs="Calibri"/>
          <w:noProof/>
          <w:sz w:val="24"/>
          <w:szCs w:val="24"/>
          <w:lang w:val="es-ES"/>
        </w:rPr>
      </w:pPr>
      <w:r w:rsidRPr="001C75A7">
        <w:rPr>
          <w:rFonts w:ascii="Calibri" w:hAnsi="Calibri" w:cs="Calibri"/>
          <w:noProof/>
          <w:sz w:val="24"/>
          <w:szCs w:val="24"/>
          <w:lang w:val="es-ES"/>
        </w:rPr>
        <w:t>Aun no se ha realizado</w:t>
      </w:r>
      <w:r>
        <w:rPr>
          <w:rFonts w:ascii="Calibri" w:hAnsi="Calibri" w:cs="Calibri"/>
          <w:noProof/>
          <w:sz w:val="24"/>
          <w:szCs w:val="24"/>
          <w:lang w:val="es-ES"/>
        </w:rPr>
        <w:t>.</w:t>
      </w:r>
    </w:p>
    <w:p w:rsidR="005637E4" w:rsidRPr="001C75A7" w:rsidRDefault="005637E4" w:rsidP="001C75A7">
      <w:pPr>
        <w:rPr>
          <w:rFonts w:ascii="Calibri" w:hAnsi="Calibri" w:cs="Calibri"/>
          <w:noProof/>
          <w:sz w:val="24"/>
          <w:szCs w:val="24"/>
          <w:lang w:val="es-ES"/>
        </w:rPr>
      </w:pPr>
    </w:p>
    <w:p w:rsidR="001C75A7" w:rsidRPr="001C75A7" w:rsidRDefault="001C75A7" w:rsidP="001C75A7">
      <w:pPr>
        <w:rPr>
          <w:lang w:val="es-ES"/>
        </w:rPr>
      </w:pPr>
    </w:p>
    <w:sectPr w:rsidR="001C75A7" w:rsidRPr="001C75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746BF"/>
    <w:multiLevelType w:val="hybridMultilevel"/>
    <w:tmpl w:val="AFFE3A4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7C616AD"/>
    <w:multiLevelType w:val="hybridMultilevel"/>
    <w:tmpl w:val="38522D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C50137"/>
    <w:multiLevelType w:val="hybridMultilevel"/>
    <w:tmpl w:val="99A60D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D6"/>
    <w:rsid w:val="00013FAC"/>
    <w:rsid w:val="001902F1"/>
    <w:rsid w:val="001C75A7"/>
    <w:rsid w:val="002522AC"/>
    <w:rsid w:val="00387171"/>
    <w:rsid w:val="005637E4"/>
    <w:rsid w:val="005E07D6"/>
    <w:rsid w:val="0064499A"/>
    <w:rsid w:val="00874C7E"/>
    <w:rsid w:val="0096069E"/>
    <w:rsid w:val="00A84BBC"/>
    <w:rsid w:val="00E30044"/>
    <w:rsid w:val="00ED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1F4CCF-B39A-4E45-8E81-F16AFDC27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90C226" w:themeColor="accent1"/>
      <w:spacing w:val="-7"/>
      <w:sz w:val="64"/>
      <w:szCs w:val="64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90C226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igo\AppData\Roaming\Microsoft\Plantillas\Dise&#241;o%20de%20faceta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faceta</Template>
  <TotalTime>88</TotalTime>
  <Pages>3</Pages>
  <Words>408</Words>
  <Characters>2247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inigo</dc:creator>
  <cp:keywords/>
  <cp:lastModifiedBy>inigo</cp:lastModifiedBy>
  <cp:revision>8</cp:revision>
  <dcterms:created xsi:type="dcterms:W3CDTF">2015-03-27T19:17:00Z</dcterms:created>
  <dcterms:modified xsi:type="dcterms:W3CDTF">2015-04-09T19:55:00Z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